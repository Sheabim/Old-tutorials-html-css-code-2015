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06" w:rsidRPr="00E14BBB" w:rsidRDefault="00066406" w:rsidP="005828FD">
      <w:pPr>
        <w:spacing w:after="0"/>
        <w:rPr>
          <w:color w:val="003366"/>
          <w:sz w:val="44"/>
          <w:szCs w:val="44"/>
        </w:rPr>
      </w:pPr>
      <w:r w:rsidRPr="00E14BBB">
        <w:rPr>
          <w:color w:val="003366"/>
          <w:sz w:val="44"/>
          <w:szCs w:val="44"/>
        </w:rPr>
        <w:t xml:space="preserve">Ultimo Specialist Bathrooms </w:t>
      </w:r>
    </w:p>
    <w:p w:rsidR="00066406" w:rsidRDefault="00066406" w:rsidP="005828FD">
      <w:pPr>
        <w:spacing w:after="0"/>
        <w:rPr>
          <w:color w:val="003366"/>
          <w:sz w:val="36"/>
          <w:szCs w:val="36"/>
        </w:rPr>
      </w:pPr>
    </w:p>
    <w:p w:rsidR="00066406" w:rsidRDefault="00066406" w:rsidP="005828FD">
      <w:pPr>
        <w:spacing w:after="0"/>
        <w:rPr>
          <w:color w:val="003366"/>
          <w:sz w:val="36"/>
          <w:szCs w:val="36"/>
        </w:rPr>
      </w:pPr>
    </w:p>
    <w:p w:rsidR="00066406" w:rsidRDefault="00066406" w:rsidP="005828FD">
      <w:pPr>
        <w:spacing w:after="0"/>
      </w:pPr>
      <w:r>
        <w:rPr>
          <w:color w:val="003366"/>
          <w:sz w:val="36"/>
          <w:szCs w:val="36"/>
        </w:rPr>
        <w:t>C</w:t>
      </w:r>
      <w:r w:rsidRPr="00385F62">
        <w:rPr>
          <w:color w:val="003366"/>
          <w:sz w:val="36"/>
          <w:szCs w:val="36"/>
        </w:rPr>
        <w:t>ontent for</w:t>
      </w:r>
      <w:r>
        <w:rPr>
          <w:color w:val="003366"/>
          <w:sz w:val="36"/>
          <w:szCs w:val="36"/>
        </w:rPr>
        <w:t xml:space="preserve"> the Quotations page</w:t>
      </w:r>
    </w:p>
    <w:p w:rsidR="00066406" w:rsidRDefault="00066406" w:rsidP="005828FD">
      <w:pPr>
        <w:spacing w:after="0"/>
      </w:pPr>
    </w:p>
    <w:p w:rsidR="00066406" w:rsidRDefault="00066406" w:rsidP="005828FD">
      <w:pPr>
        <w:spacing w:after="0"/>
      </w:pPr>
    </w:p>
    <w:p w:rsidR="00066406" w:rsidRDefault="00066406" w:rsidP="005828FD">
      <w:pPr>
        <w:spacing w:after="0"/>
      </w:pPr>
    </w:p>
    <w:p w:rsidR="00066406" w:rsidRDefault="00066406" w:rsidP="005828FD">
      <w:pPr>
        <w:spacing w:after="0"/>
      </w:pPr>
      <w:r>
        <w:t>HOME</w:t>
      </w:r>
    </w:p>
    <w:p w:rsidR="00066406" w:rsidRDefault="00066406" w:rsidP="005828FD">
      <w:pPr>
        <w:spacing w:after="0"/>
      </w:pPr>
      <w:r>
        <w:t>ABOUT US</w:t>
      </w:r>
    </w:p>
    <w:p w:rsidR="00066406" w:rsidRDefault="00066406" w:rsidP="005828FD">
      <w:pPr>
        <w:spacing w:after="0"/>
      </w:pPr>
      <w:r>
        <w:t>QUOTATIONS</w:t>
      </w:r>
    </w:p>
    <w:p w:rsidR="00066406" w:rsidRDefault="00066406" w:rsidP="005828FD">
      <w:pPr>
        <w:spacing w:after="0"/>
      </w:pPr>
      <w:r>
        <w:t>OUR SUPPLIERS</w:t>
      </w:r>
    </w:p>
    <w:p w:rsidR="00066406" w:rsidRDefault="00066406" w:rsidP="005828FD">
      <w:pPr>
        <w:spacing w:after="0"/>
      </w:pPr>
      <w:r>
        <w:t>OUR CLIENTS</w:t>
      </w:r>
    </w:p>
    <w:p w:rsidR="00066406" w:rsidRDefault="00066406" w:rsidP="005828FD">
      <w:pPr>
        <w:spacing w:after="0"/>
      </w:pPr>
      <w:r>
        <w:t>CONTACT US</w:t>
      </w:r>
    </w:p>
    <w:p w:rsidR="00066406" w:rsidRDefault="00066406"/>
    <w:p w:rsidR="00066406" w:rsidRDefault="00066406"/>
    <w:p w:rsidR="00066406" w:rsidRDefault="00066406" w:rsidP="005828FD">
      <w:pPr>
        <w:spacing w:after="0"/>
      </w:pPr>
      <w:r w:rsidRPr="00EA0E19">
        <w:t>QUOTATIONS</w:t>
      </w:r>
    </w:p>
    <w:p w:rsidR="00066406" w:rsidRPr="00EA0E19" w:rsidRDefault="00066406" w:rsidP="005828FD">
      <w:pPr>
        <w:spacing w:after="0"/>
      </w:pPr>
      <w:r w:rsidRPr="00EA0E19">
        <w:t xml:space="preserve">Our trained staff will guide you </w:t>
      </w:r>
      <w:r>
        <w:t>with</w:t>
      </w:r>
      <w:r w:rsidRPr="00EA0E19">
        <w:t xml:space="preserve"> the quotations process</w:t>
      </w:r>
      <w:r>
        <w:t xml:space="preserve">. </w:t>
      </w:r>
      <w:bookmarkStart w:id="0" w:name="_GoBack"/>
      <w:bookmarkEnd w:id="0"/>
      <w:r w:rsidRPr="00EA0E19">
        <w:t xml:space="preserve">Contact Us for professional advice on how to turn your tired, out-dated bathroom into a style statement. </w:t>
      </w:r>
    </w:p>
    <w:p w:rsidR="00066406" w:rsidRDefault="00066406"/>
    <w:p w:rsidR="00066406" w:rsidRDefault="00066406"/>
    <w:p w:rsidR="00066406" w:rsidRDefault="00066406" w:rsidP="005828FD">
      <w:pPr>
        <w:spacing w:after="0"/>
      </w:pPr>
      <w:r>
        <w:rPr>
          <w:rFonts w:cs="Calibri"/>
        </w:rPr>
        <w:t xml:space="preserve">© Ultimo </w:t>
      </w:r>
      <w:r>
        <w:t>Specialist Bathrooms 2014</w:t>
      </w:r>
    </w:p>
    <w:p w:rsidR="00066406" w:rsidRDefault="00066406" w:rsidP="005828FD">
      <w:pPr>
        <w:spacing w:after="0"/>
      </w:pPr>
      <w:r>
        <w:t>Legals</w:t>
      </w:r>
    </w:p>
    <w:p w:rsidR="00066406" w:rsidRDefault="00066406" w:rsidP="005828FD">
      <w:pPr>
        <w:spacing w:after="0"/>
      </w:pPr>
      <w:r>
        <w:t>Contact Us</w:t>
      </w:r>
    </w:p>
    <w:p w:rsidR="00066406" w:rsidRDefault="00066406"/>
    <w:p w:rsidR="00066406" w:rsidRDefault="00066406"/>
    <w:p w:rsidR="00066406" w:rsidRDefault="00066406"/>
    <w:p w:rsidR="00066406" w:rsidRDefault="00066406"/>
    <w:sectPr w:rsidR="00066406" w:rsidSect="00C2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1B"/>
    <w:rsid w:val="00066406"/>
    <w:rsid w:val="00385F62"/>
    <w:rsid w:val="00420666"/>
    <w:rsid w:val="005828FD"/>
    <w:rsid w:val="00644B05"/>
    <w:rsid w:val="00660BDE"/>
    <w:rsid w:val="00731F1B"/>
    <w:rsid w:val="007922BC"/>
    <w:rsid w:val="007B377C"/>
    <w:rsid w:val="008B5D1B"/>
    <w:rsid w:val="00BE0CE1"/>
    <w:rsid w:val="00C258AB"/>
    <w:rsid w:val="00C32BF5"/>
    <w:rsid w:val="00C35D12"/>
    <w:rsid w:val="00CE73C9"/>
    <w:rsid w:val="00E14BBB"/>
    <w:rsid w:val="00EA0E19"/>
    <w:rsid w:val="00EB2FEE"/>
    <w:rsid w:val="00F23ED9"/>
    <w:rsid w:val="00F3026A"/>
    <w:rsid w:val="00F46F7D"/>
    <w:rsid w:val="00FB5C19"/>
    <w:rsid w:val="00FF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AB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54</Words>
  <Characters>314</Characters>
  <Application>Microsoft Office Outlook</Application>
  <DocSecurity>0</DocSecurity>
  <Lines>0</Lines>
  <Paragraphs>0</Paragraphs>
  <ScaleCrop>false</ScaleCrop>
  <Company>TAFE SYDNEY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robynbb</cp:lastModifiedBy>
  <cp:revision>10</cp:revision>
  <dcterms:created xsi:type="dcterms:W3CDTF">2014-06-10T02:47:00Z</dcterms:created>
  <dcterms:modified xsi:type="dcterms:W3CDTF">2014-10-23T14:24:00Z</dcterms:modified>
</cp:coreProperties>
</file>